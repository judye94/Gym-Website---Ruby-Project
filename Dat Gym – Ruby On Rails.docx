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23C99" w14:textId="77777777" w:rsidR="00524387" w:rsidRDefault="003517E6">
      <w:pPr>
        <w:pStyle w:val="Heading1"/>
        <w:rPr>
          <w:sz w:val="72"/>
          <w:szCs w:val="90"/>
        </w:rPr>
      </w:pPr>
      <w:r w:rsidRPr="00173D21">
        <w:rPr>
          <w:sz w:val="72"/>
          <w:szCs w:val="90"/>
        </w:rPr>
        <w:t>Dat Gym</w:t>
      </w:r>
      <w:r w:rsidR="00173D21" w:rsidRPr="00173D21">
        <w:rPr>
          <w:sz w:val="72"/>
          <w:szCs w:val="90"/>
        </w:rPr>
        <w:t xml:space="preserve"> – Ruby On Rails</w:t>
      </w:r>
      <w:r w:rsidRPr="00173D21">
        <w:rPr>
          <w:sz w:val="72"/>
          <w:szCs w:val="90"/>
        </w:rPr>
        <w:t xml:space="preserve"> </w:t>
      </w:r>
    </w:p>
    <w:p w14:paraId="08EB91C7" w14:textId="77777777" w:rsidR="003B4269" w:rsidRPr="003B4269" w:rsidRDefault="003B4269" w:rsidP="003B4269"/>
    <w:p w14:paraId="50442AC0" w14:textId="77777777" w:rsidR="00067803" w:rsidRPr="00067803" w:rsidRDefault="00067803" w:rsidP="00067803">
      <w:r>
        <w:t>Developed by</w:t>
      </w:r>
      <w:r w:rsidR="00364CE3">
        <w:t xml:space="preserve">: </w:t>
      </w:r>
      <w:r w:rsidRPr="00067803">
        <w:t>Armin Ziel</w:t>
      </w:r>
      <w:r w:rsidR="00364CE3">
        <w:t xml:space="preserve"> | </w:t>
      </w:r>
      <w:r w:rsidR="00364CE3" w:rsidRPr="00067803">
        <w:t>2929945</w:t>
      </w:r>
      <w:r>
        <w:t>, Thomas Redekop</w:t>
      </w:r>
      <w:r w:rsidR="00364CE3">
        <w:t xml:space="preserve"> | </w:t>
      </w:r>
      <w:r w:rsidR="00364CE3" w:rsidRPr="00067803">
        <w:t>2929971</w:t>
      </w:r>
      <w:r>
        <w:t>, Judith Ehiguese</w:t>
      </w:r>
      <w:r w:rsidR="00364CE3">
        <w:t xml:space="preserve"> | 2862968</w:t>
      </w:r>
    </w:p>
    <w:p w14:paraId="6228EF13" w14:textId="77777777" w:rsidR="00524387" w:rsidRDefault="00364CE3">
      <w:pPr>
        <w:pStyle w:val="Heading2"/>
      </w:pPr>
      <w:r>
        <w:t>Introduction</w:t>
      </w:r>
    </w:p>
    <w:p w14:paraId="5768983F" w14:textId="77777777" w:rsidR="00524387" w:rsidRDefault="00173D21">
      <w:pPr>
        <w:pStyle w:val="BlockText"/>
      </w:pPr>
      <w:r>
        <w:t xml:space="preserve">Dat Gym is </w:t>
      </w:r>
      <w:r w:rsidRPr="00173D21">
        <w:t>a public website and a website administration system for a fitness centre.</w:t>
      </w:r>
    </w:p>
    <w:p w14:paraId="62A59BC0" w14:textId="77777777" w:rsidR="007F04CD" w:rsidRDefault="007F04CD" w:rsidP="007F04CD">
      <w:r>
        <w:t>The website will have two parts:</w:t>
      </w:r>
    </w:p>
    <w:p w14:paraId="0655000D" w14:textId="77777777" w:rsidR="007F04CD" w:rsidRDefault="007F04CD" w:rsidP="007F04CD">
      <w:r>
        <w:t>• The public website. It will have a minimum of four pages to include the following pages;</w:t>
      </w:r>
    </w:p>
    <w:p w14:paraId="05EFAA66" w14:textId="77777777" w:rsidR="007F04CD" w:rsidRDefault="007F04CD" w:rsidP="007F04CD">
      <w:r>
        <w:t>home, membership, classes, contact us.</w:t>
      </w:r>
    </w:p>
    <w:p w14:paraId="5668BCF5" w14:textId="77777777" w:rsidR="007F04CD" w:rsidRDefault="007F04CD" w:rsidP="007F04CD">
      <w:r>
        <w:t>• The second part will be used by the fitness centre owner to maintain the public webpages. It</w:t>
      </w:r>
    </w:p>
    <w:p w14:paraId="0B25DBCC" w14:textId="77777777" w:rsidR="00524387" w:rsidRDefault="007F04CD" w:rsidP="007F04CD">
      <w:r>
        <w:t>will be password protected.</w:t>
      </w:r>
    </w:p>
    <w:p w14:paraId="466DDDF3" w14:textId="77777777" w:rsidR="00524387" w:rsidRPr="007F04CD" w:rsidRDefault="007F04CD">
      <w:pPr>
        <w:pStyle w:val="Quote"/>
        <w:rPr>
          <w:sz w:val="44"/>
        </w:rPr>
      </w:pPr>
      <w:r w:rsidRPr="007F04CD">
        <w:rPr>
          <w:sz w:val="44"/>
        </w:rPr>
        <w:t>How to run:</w:t>
      </w:r>
    </w:p>
    <w:p w14:paraId="7FE89FFF" w14:textId="77777777" w:rsidR="007F04CD" w:rsidRDefault="007F04CD" w:rsidP="007F04CD">
      <w:r>
        <w:t xml:space="preserve">Please use this Heroku link to access the application: </w:t>
      </w:r>
    </w:p>
    <w:p w14:paraId="1A4EE8FC" w14:textId="77777777" w:rsidR="007F04CD" w:rsidRDefault="007F04CD" w:rsidP="007F04CD">
      <w:r>
        <w:t>Admin Login</w:t>
      </w:r>
    </w:p>
    <w:p w14:paraId="604CBC06" w14:textId="139171B6" w:rsidR="007F04CD" w:rsidRPr="00435A06" w:rsidRDefault="007F04CD" w:rsidP="007F04CD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t>Username:</w:t>
      </w:r>
      <w:r w:rsidR="00435A06">
        <w:t xml:space="preserve"> </w:t>
      </w:r>
      <w:r w:rsidR="00435A06" w:rsidRPr="00435A06">
        <w:rPr>
          <w:rFonts w:ascii="Helvetica Neue" w:eastAsia="Times New Roman" w:hAnsi="Helvetica Neue" w:cs="Times New Roman"/>
          <w:color w:val="000000"/>
          <w:sz w:val="21"/>
          <w:szCs w:val="21"/>
          <w:shd w:val="clear" w:color="auto" w:fill="F1F0F0"/>
          <w:lang w:val="en-GB" w:eastAsia="en-GB"/>
        </w:rPr>
        <w:t>a@mail.com</w:t>
      </w:r>
    </w:p>
    <w:p w14:paraId="7AD62005" w14:textId="465906EF" w:rsidR="007F04CD" w:rsidRPr="007F04CD" w:rsidRDefault="007F04CD" w:rsidP="007F04CD">
      <w:r>
        <w:lastRenderedPageBreak/>
        <w:t xml:space="preserve">Password: </w:t>
      </w:r>
      <w:r w:rsidR="00792814">
        <w:t>1234567</w:t>
      </w:r>
      <w:bookmarkStart w:id="0" w:name="_GoBack"/>
      <w:bookmarkEnd w:id="0"/>
    </w:p>
    <w:p w14:paraId="03976AF6" w14:textId="77777777" w:rsidR="00524387" w:rsidRDefault="007F04CD">
      <w:pPr>
        <w:pStyle w:val="Heading2"/>
      </w:pPr>
      <w:r>
        <w:t>Roles</w:t>
      </w:r>
    </w:p>
    <w:p w14:paraId="62EF1EAE" w14:textId="77777777" w:rsidR="00524387" w:rsidRDefault="002807C5" w:rsidP="002807C5">
      <w:pPr>
        <w:pStyle w:val="ListBullet"/>
        <w:numPr>
          <w:ilvl w:val="0"/>
          <w:numId w:val="0"/>
        </w:numPr>
        <w:ind w:left="389" w:hanging="389"/>
      </w:pPr>
      <w:r>
        <w:t xml:space="preserve">Judith </w:t>
      </w:r>
      <w:r w:rsidR="00973D60">
        <w:t>Ehiguese | 2862968</w:t>
      </w:r>
    </w:p>
    <w:p w14:paraId="0A78E5B6" w14:textId="77777777" w:rsidR="00973D60" w:rsidRDefault="00973D60" w:rsidP="00973D60">
      <w:pPr>
        <w:pStyle w:val="ListBullet"/>
        <w:numPr>
          <w:ilvl w:val="0"/>
          <w:numId w:val="8"/>
        </w:numPr>
      </w:pPr>
      <w:r>
        <w:t>Created the layout and style of the webpages</w:t>
      </w:r>
    </w:p>
    <w:p w14:paraId="5B112B31" w14:textId="77777777" w:rsidR="00973D60" w:rsidRDefault="00973D60" w:rsidP="00973D60">
      <w:pPr>
        <w:pStyle w:val="ListBullet"/>
        <w:numPr>
          <w:ilvl w:val="0"/>
          <w:numId w:val="8"/>
        </w:numPr>
      </w:pPr>
      <w:r>
        <w:t>Created Logo for the webpage</w:t>
      </w:r>
    </w:p>
    <w:p w14:paraId="3CB2D9DB" w14:textId="77777777" w:rsidR="00EC3F11" w:rsidRDefault="00EC3F11" w:rsidP="00973D60">
      <w:pPr>
        <w:pStyle w:val="ListBullet"/>
        <w:numPr>
          <w:ilvl w:val="0"/>
          <w:numId w:val="8"/>
        </w:numPr>
      </w:pPr>
      <w:r>
        <w:t>Created the slideshow and uploaded images on C9.io</w:t>
      </w:r>
    </w:p>
    <w:p w14:paraId="345C8558" w14:textId="77777777" w:rsidR="00973D60" w:rsidRDefault="00973D60" w:rsidP="00973D60">
      <w:pPr>
        <w:pStyle w:val="ListBullet"/>
        <w:numPr>
          <w:ilvl w:val="0"/>
          <w:numId w:val="8"/>
        </w:numPr>
      </w:pPr>
      <w:r>
        <w:t>Used Bootstrap and CSS to design some templates</w:t>
      </w:r>
    </w:p>
    <w:p w14:paraId="5C745231" w14:textId="77777777" w:rsidR="00973D60" w:rsidRDefault="00645A3D" w:rsidP="00973D60">
      <w:pPr>
        <w:pStyle w:val="ListBullet"/>
        <w:numPr>
          <w:ilvl w:val="0"/>
          <w:numId w:val="8"/>
        </w:numPr>
      </w:pPr>
      <w:r>
        <w:t xml:space="preserve">Worked on the static homepage layout </w:t>
      </w:r>
    </w:p>
    <w:p w14:paraId="7581F7BE" w14:textId="77777777" w:rsidR="00645A3D" w:rsidRDefault="00645A3D" w:rsidP="00973D60">
      <w:pPr>
        <w:pStyle w:val="ListBullet"/>
        <w:numPr>
          <w:ilvl w:val="0"/>
          <w:numId w:val="8"/>
        </w:numPr>
      </w:pPr>
      <w:r>
        <w:t>Created the membership page layout</w:t>
      </w:r>
    </w:p>
    <w:p w14:paraId="160A1AFA" w14:textId="77777777" w:rsidR="00973D60" w:rsidRDefault="00973D60" w:rsidP="00973D60">
      <w:pPr>
        <w:pStyle w:val="ListBullet"/>
        <w:numPr>
          <w:ilvl w:val="0"/>
          <w:numId w:val="0"/>
        </w:numPr>
        <w:ind w:left="389" w:hanging="389"/>
      </w:pPr>
    </w:p>
    <w:p w14:paraId="1CB9B27A" w14:textId="77777777" w:rsidR="00973D60" w:rsidRDefault="00973D60" w:rsidP="00973D60">
      <w:pPr>
        <w:pStyle w:val="ListBullet"/>
        <w:numPr>
          <w:ilvl w:val="0"/>
          <w:numId w:val="0"/>
        </w:numPr>
        <w:ind w:left="389" w:hanging="389"/>
      </w:pPr>
      <w:r>
        <w:t xml:space="preserve">Thomas Redekop | </w:t>
      </w:r>
      <w:r w:rsidRPr="00067803">
        <w:t>2929971</w:t>
      </w:r>
    </w:p>
    <w:p w14:paraId="1B00BB01" w14:textId="77777777" w:rsidR="00B8622C" w:rsidRDefault="004E470E" w:rsidP="00580BC8">
      <w:pPr>
        <w:pStyle w:val="ListBullet"/>
        <w:numPr>
          <w:ilvl w:val="0"/>
          <w:numId w:val="9"/>
        </w:numPr>
      </w:pPr>
      <w:r>
        <w:t xml:space="preserve">Create User </w:t>
      </w:r>
      <w:r w:rsidR="00645A3D">
        <w:t xml:space="preserve">&amp; Admin </w:t>
      </w:r>
      <w:r>
        <w:t>Login</w:t>
      </w:r>
    </w:p>
    <w:p w14:paraId="0612D030" w14:textId="77777777" w:rsidR="004E470E" w:rsidRDefault="00580BC8" w:rsidP="00645A3D">
      <w:pPr>
        <w:pStyle w:val="ListBullet"/>
        <w:numPr>
          <w:ilvl w:val="0"/>
          <w:numId w:val="9"/>
        </w:numPr>
      </w:pPr>
      <w:r>
        <w:t>Implemented action</w:t>
      </w:r>
      <w:r w:rsidR="00E40B1E">
        <w:t xml:space="preserve"> option for booking </w:t>
      </w:r>
      <w:r w:rsidR="00350545">
        <w:t>classes</w:t>
      </w:r>
    </w:p>
    <w:p w14:paraId="1AC9651B" w14:textId="77777777" w:rsidR="00350545" w:rsidRDefault="00350545" w:rsidP="00645A3D">
      <w:pPr>
        <w:pStyle w:val="ListBullet"/>
        <w:numPr>
          <w:ilvl w:val="0"/>
          <w:numId w:val="9"/>
        </w:numPr>
      </w:pPr>
      <w:r>
        <w:t xml:space="preserve">Created Contact form </w:t>
      </w:r>
      <w:r w:rsidR="00B8622C">
        <w:t>page</w:t>
      </w:r>
    </w:p>
    <w:p w14:paraId="3B3881F8" w14:textId="77777777" w:rsidR="00645A3D" w:rsidRDefault="00645A3D" w:rsidP="00973D60">
      <w:pPr>
        <w:pStyle w:val="ListBullet"/>
        <w:numPr>
          <w:ilvl w:val="0"/>
          <w:numId w:val="0"/>
        </w:numPr>
        <w:ind w:left="389" w:hanging="389"/>
      </w:pPr>
    </w:p>
    <w:p w14:paraId="01DED3AD" w14:textId="77777777" w:rsidR="00973D60" w:rsidRDefault="00973D60" w:rsidP="00973D60">
      <w:pPr>
        <w:pStyle w:val="ListBullet"/>
        <w:numPr>
          <w:ilvl w:val="0"/>
          <w:numId w:val="0"/>
        </w:numPr>
        <w:ind w:left="389" w:hanging="389"/>
      </w:pPr>
      <w:r>
        <w:t xml:space="preserve">Armin Ziel | </w:t>
      </w:r>
      <w:r w:rsidRPr="00067803">
        <w:t>2929945</w:t>
      </w:r>
    </w:p>
    <w:p w14:paraId="5C6B3963" w14:textId="77777777" w:rsidR="004E470E" w:rsidRDefault="004E470E" w:rsidP="004E470E">
      <w:pPr>
        <w:pStyle w:val="ListBullet"/>
        <w:numPr>
          <w:ilvl w:val="0"/>
          <w:numId w:val="10"/>
        </w:numPr>
      </w:pPr>
      <w:r>
        <w:t>Create the dynamic pages where the admin can edit content on the web pages</w:t>
      </w:r>
    </w:p>
    <w:p w14:paraId="188564E2" w14:textId="77777777" w:rsidR="004E470E" w:rsidRDefault="004E470E" w:rsidP="004E470E">
      <w:pPr>
        <w:pStyle w:val="ListBullet"/>
        <w:numPr>
          <w:ilvl w:val="0"/>
          <w:numId w:val="10"/>
        </w:numPr>
      </w:pPr>
      <w:r>
        <w:t>Creation of database</w:t>
      </w:r>
      <w:r w:rsidR="00350545">
        <w:t xml:space="preserve"> for admin user and dynamic pages</w:t>
      </w:r>
    </w:p>
    <w:p w14:paraId="507BFB61" w14:textId="77777777" w:rsidR="004E470E" w:rsidRDefault="00862FA5" w:rsidP="004E470E">
      <w:pPr>
        <w:pStyle w:val="ListBullet"/>
        <w:numPr>
          <w:ilvl w:val="0"/>
          <w:numId w:val="10"/>
        </w:numPr>
      </w:pPr>
      <w:r>
        <w:t xml:space="preserve">Added Google Map to the </w:t>
      </w:r>
      <w:r w:rsidR="00350545">
        <w:t>Contact Form page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247"/>
        <w:gridCol w:w="3250"/>
        <w:gridCol w:w="3250"/>
      </w:tblGrid>
      <w:tr w:rsidR="00524387" w14:paraId="142E18E8" w14:textId="77777777" w:rsidTr="00524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</w:tcPr>
          <w:p w14:paraId="3F67AACE" w14:textId="77777777" w:rsidR="00524387" w:rsidRDefault="00524387"/>
        </w:tc>
        <w:tc>
          <w:tcPr>
            <w:tcW w:w="1667" w:type="pct"/>
          </w:tcPr>
          <w:p w14:paraId="07107044" w14:textId="77777777" w:rsidR="00524387" w:rsidRDefault="00524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1CAF8280" w14:textId="77777777" w:rsidR="00524387" w:rsidRDefault="005243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7E3CCB" w14:textId="77777777" w:rsidR="00524387" w:rsidRDefault="00524387"/>
    <w:sectPr w:rsidR="00524387">
      <w:footerReference w:type="default" r:id="rId7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D130FE" w14:textId="77777777" w:rsidR="005D74B5" w:rsidRDefault="005D74B5">
      <w:pPr>
        <w:spacing w:after="0" w:line="240" w:lineRule="auto"/>
      </w:pPr>
      <w:r>
        <w:separator/>
      </w:r>
    </w:p>
  </w:endnote>
  <w:endnote w:type="continuationSeparator" w:id="0">
    <w:p w14:paraId="439360DD" w14:textId="77777777" w:rsidR="005D74B5" w:rsidRDefault="005D7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7FC26539" w14:textId="77777777" w:rsidR="00524387" w:rsidRDefault="00CB7D2E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792814">
          <w:rPr>
            <w:noProof/>
            <w:lang w:val="en-GB" w:bidi="en-GB"/>
          </w:rPr>
          <w:t>2</w:t>
        </w:r>
        <w:r>
          <w:rPr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2D827D" w14:textId="77777777" w:rsidR="005D74B5" w:rsidRDefault="005D74B5">
      <w:pPr>
        <w:spacing w:after="0" w:line="240" w:lineRule="auto"/>
      </w:pPr>
      <w:r>
        <w:separator/>
      </w:r>
    </w:p>
  </w:footnote>
  <w:footnote w:type="continuationSeparator" w:id="0">
    <w:p w14:paraId="2007FC24" w14:textId="77777777" w:rsidR="005D74B5" w:rsidRDefault="005D7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49DA7C8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A74DB"/>
    <w:multiLevelType w:val="hybridMultilevel"/>
    <w:tmpl w:val="932C947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A22F37"/>
    <w:multiLevelType w:val="hybridMultilevel"/>
    <w:tmpl w:val="15C6C3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300B5"/>
    <w:multiLevelType w:val="hybridMultilevel"/>
    <w:tmpl w:val="B62899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7E6"/>
    <w:rsid w:val="00067803"/>
    <w:rsid w:val="00173D21"/>
    <w:rsid w:val="00222789"/>
    <w:rsid w:val="002807C5"/>
    <w:rsid w:val="00350545"/>
    <w:rsid w:val="003517E6"/>
    <w:rsid w:val="00364CE3"/>
    <w:rsid w:val="003A6580"/>
    <w:rsid w:val="003B4269"/>
    <w:rsid w:val="00435A06"/>
    <w:rsid w:val="00490F9B"/>
    <w:rsid w:val="004E470E"/>
    <w:rsid w:val="00524387"/>
    <w:rsid w:val="00580BC8"/>
    <w:rsid w:val="005D74B5"/>
    <w:rsid w:val="00645A3D"/>
    <w:rsid w:val="00792814"/>
    <w:rsid w:val="007F04CD"/>
    <w:rsid w:val="00862FA5"/>
    <w:rsid w:val="00973D60"/>
    <w:rsid w:val="00B8622C"/>
    <w:rsid w:val="00C64319"/>
    <w:rsid w:val="00CB7D2E"/>
    <w:rsid w:val="00E40B1E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B42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dithehiguese/Library/Containers/com.microsoft.Word/Data/Library/Caches/2057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32</TotalTime>
  <Pages>2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Ehiguese</dc:creator>
  <cp:keywords/>
  <dc:description/>
  <cp:lastModifiedBy>Judy Ehiguese</cp:lastModifiedBy>
  <cp:revision>3</cp:revision>
  <dcterms:created xsi:type="dcterms:W3CDTF">2017-04-27T00:03:00Z</dcterms:created>
  <dcterms:modified xsi:type="dcterms:W3CDTF">2017-05-01T22:50:00Z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